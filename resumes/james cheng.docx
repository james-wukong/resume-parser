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36E0" w14:textId="77777777" w:rsidR="00A06949" w:rsidRDefault="00A06949" w:rsidP="00A06949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1871F4D" wp14:editId="07C89701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18225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" fillcolor="#dcf1e7 [664]" stroked="f" strokeweight="1pt">
                <v:fill opacity="19789f"/>
                <w10:anchorlock/>
              </v:rect>
            </w:pict>
          </mc:Fallback>
        </mc:AlternateContent>
      </w:r>
    </w:p>
    <w:p w14:paraId="25789892" w14:textId="77777777" w:rsidR="001D33AD" w:rsidRDefault="001D33AD" w:rsidP="001D33AD">
      <w:pPr>
        <w:pStyle w:val="Title"/>
      </w:pPr>
      <w:r>
        <w:t>qianfan cheng</w:t>
      </w:r>
    </w:p>
    <w:tbl>
      <w:tblPr>
        <w:tblW w:w="1011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5040"/>
        <w:gridCol w:w="33"/>
      </w:tblGrid>
      <w:tr w:rsidR="001D33AD" w14:paraId="4C791BE1" w14:textId="77777777" w:rsidTr="001D33AD">
        <w:trPr>
          <w:trHeight w:val="1500"/>
        </w:trPr>
        <w:tc>
          <w:tcPr>
            <w:tcW w:w="10113" w:type="dxa"/>
            <w:gridSpan w:val="3"/>
          </w:tcPr>
          <w:p w14:paraId="7AAC003F" w14:textId="1A739CC5" w:rsidR="00492EAA" w:rsidRPr="00492EAA" w:rsidRDefault="001D33AD" w:rsidP="00407366">
            <w:pPr>
              <w:pStyle w:val="Subtitle"/>
            </w:pPr>
            <w:r>
              <w:t xml:space="preserve">52 </w:t>
            </w:r>
            <w:r w:rsidR="00503452">
              <w:t>F</w:t>
            </w:r>
            <w:r>
              <w:t xml:space="preserve">airglen </w:t>
            </w:r>
            <w:r w:rsidR="00503452">
              <w:t>Ave</w:t>
            </w:r>
            <w:r>
              <w:t xml:space="preserve">, Scarborough ON M1T1G7 | 437-260-0787 | </w:t>
            </w:r>
            <w:hyperlink r:id="rId10" w:history="1">
              <w:r w:rsidR="00492EAA" w:rsidRPr="005F45D4">
                <w:rPr>
                  <w:rStyle w:val="Hyperlink"/>
                </w:rPr>
                <w:t>qianfan.cheng.cn@gmail.com|</w:t>
              </w:r>
            </w:hyperlink>
            <w:r>
              <w:t xml:space="preserve"> </w:t>
            </w:r>
          </w:p>
          <w:p w14:paraId="1E81E396" w14:textId="1A8BB2EB" w:rsidR="001D33AD" w:rsidRDefault="00000000">
            <w:pPr>
              <w:pStyle w:val="Subtitle"/>
              <w:rPr>
                <w:rStyle w:val="Hyperlink"/>
              </w:rPr>
            </w:pPr>
            <w:hyperlink r:id="rId11" w:history="1">
              <w:r w:rsidR="006D3A83" w:rsidRPr="006D3A83">
                <w:rPr>
                  <w:rStyle w:val="Hyperlink"/>
                </w:rPr>
                <w:t>Github Profile</w:t>
              </w:r>
            </w:hyperlink>
            <w:r w:rsidR="006D3A83">
              <w:t xml:space="preserve"> </w:t>
            </w:r>
            <w:r w:rsidR="001D33AD">
              <w:t xml:space="preserve">| </w:t>
            </w:r>
            <w:hyperlink r:id="rId12" w:history="1">
              <w:r w:rsidR="006D3A83" w:rsidRPr="006D3A83">
                <w:rPr>
                  <w:rStyle w:val="Hyperlink"/>
                </w:rPr>
                <w:t>Linkedin Profile</w:t>
              </w:r>
            </w:hyperlink>
            <w:r w:rsidR="006D3A83">
              <w:t xml:space="preserve"> </w:t>
            </w:r>
            <w:r w:rsidR="00176279">
              <w:t>|</w:t>
            </w:r>
            <w:r w:rsidR="006D3A83">
              <w:t xml:space="preserve"> </w:t>
            </w:r>
            <w:hyperlink r:id="rId13" w:history="1">
              <w:r w:rsidR="006D3A83" w:rsidRPr="006D3A83">
                <w:rPr>
                  <w:rStyle w:val="Hyperlink"/>
                </w:rPr>
                <w:t>Personal Web</w:t>
              </w:r>
            </w:hyperlink>
            <w:r w:rsidR="006D3A83">
              <w:t xml:space="preserve"> </w:t>
            </w:r>
          </w:p>
          <w:p w14:paraId="7804B1D1" w14:textId="77777777" w:rsidR="001D33AD" w:rsidRDefault="001D33AD"/>
          <w:p w14:paraId="67268996" w14:textId="68B5C8BC" w:rsidR="001D33AD" w:rsidRPr="00230E16" w:rsidRDefault="001D33AD">
            <w:pPr>
              <w:rPr>
                <w:sz w:val="24"/>
                <w:szCs w:val="24"/>
              </w:rPr>
            </w:pPr>
            <w:r w:rsidRPr="00230E16">
              <w:rPr>
                <w:sz w:val="24"/>
                <w:szCs w:val="24"/>
              </w:rPr>
              <w:t xml:space="preserve">Experienced </w:t>
            </w:r>
            <w:r w:rsidR="00AE7047" w:rsidRPr="00230E16">
              <w:rPr>
                <w:sz w:val="24"/>
                <w:szCs w:val="24"/>
              </w:rPr>
              <w:t xml:space="preserve">backend </w:t>
            </w:r>
            <w:r w:rsidRPr="00230E16">
              <w:rPr>
                <w:sz w:val="24"/>
                <w:szCs w:val="24"/>
              </w:rPr>
              <w:t xml:space="preserve">developer with expertise in web development, </w:t>
            </w:r>
            <w:r w:rsidR="002F704A" w:rsidRPr="00230E16">
              <w:rPr>
                <w:sz w:val="24"/>
                <w:szCs w:val="24"/>
              </w:rPr>
              <w:t xml:space="preserve">with </w:t>
            </w:r>
            <w:r w:rsidRPr="00230E16">
              <w:rPr>
                <w:sz w:val="24"/>
                <w:szCs w:val="24"/>
              </w:rPr>
              <w:t>PHP, SQL, Linux, Python, etc. Great leadership and communication skills with a desire for career progression. Looking for opportunities and challenges to expand skills as a Data Engineer.</w:t>
            </w:r>
          </w:p>
        </w:tc>
      </w:tr>
      <w:tr w:rsidR="0010570D" w14:paraId="41BD9068" w14:textId="77777777" w:rsidTr="00407366">
        <w:trPr>
          <w:gridAfter w:val="1"/>
          <w:wAfter w:w="33" w:type="dxa"/>
          <w:trHeight w:val="87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3465D588" w14:textId="77777777" w:rsidR="0010570D" w:rsidRDefault="0010570D" w:rsidP="001D33AD">
            <w:pPr>
              <w:spacing w:line="240" w:lineRule="auto"/>
            </w:pPr>
          </w:p>
        </w:tc>
      </w:tr>
      <w:tr w:rsidR="0010570D" w14:paraId="2E9A629E" w14:textId="77777777" w:rsidTr="001D33AD">
        <w:trPr>
          <w:gridAfter w:val="1"/>
          <w:wAfter w:w="33" w:type="dxa"/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2059C2FF" w14:textId="77777777" w:rsidR="0010570D" w:rsidRDefault="0010570D" w:rsidP="0010570D"/>
        </w:tc>
      </w:tr>
      <w:tr w:rsidR="002D6F34" w14:paraId="2E66ABB1" w14:textId="77777777" w:rsidTr="001D33AD">
        <w:trPr>
          <w:gridAfter w:val="1"/>
          <w:wAfter w:w="33" w:type="dxa"/>
          <w:trHeight w:val="2088"/>
        </w:trPr>
        <w:tc>
          <w:tcPr>
            <w:tcW w:w="10080" w:type="dxa"/>
            <w:gridSpan w:val="2"/>
          </w:tcPr>
          <w:p w14:paraId="73C600CA" w14:textId="77777777" w:rsidR="002D6F34" w:rsidRDefault="00000000" w:rsidP="0010570D">
            <w:pPr>
              <w:pStyle w:val="Heading1"/>
            </w:pPr>
            <w:sdt>
              <w:sdtPr>
                <w:id w:val="507877070"/>
                <w:placeholder>
                  <w:docPart w:val="05B588202F025544844973936D6DBBD0"/>
                </w:placeholder>
                <w:temporary/>
                <w:showingPlcHdr/>
                <w15:appearance w15:val="hidden"/>
              </w:sdtPr>
              <w:sdtContent>
                <w:r w:rsidR="00304FD1">
                  <w:t>Education</w:t>
                </w:r>
              </w:sdtContent>
            </w:sdt>
          </w:p>
          <w:p w14:paraId="0E194AD5" w14:textId="7F34B9A0" w:rsidR="0010570D" w:rsidRPr="00BB4B37" w:rsidRDefault="001D33AD" w:rsidP="001D33AD">
            <w:pPr>
              <w:pStyle w:val="Heading2"/>
              <w:rPr>
                <w:sz w:val="24"/>
                <w:szCs w:val="24"/>
              </w:rPr>
            </w:pPr>
            <w:r w:rsidRPr="00BB4B37">
              <w:rPr>
                <w:sz w:val="24"/>
                <w:szCs w:val="24"/>
              </w:rPr>
              <w:t>Post-Graduate of Applied AI Solutions Development Program | George Brown College (GBC)</w:t>
            </w:r>
          </w:p>
          <w:p w14:paraId="7B58942F" w14:textId="2CB2433A" w:rsidR="0010570D" w:rsidRPr="00BB4B37" w:rsidRDefault="001D33AD" w:rsidP="00385FE3">
            <w:pPr>
              <w:pStyle w:val="Heading3"/>
              <w:rPr>
                <w:sz w:val="24"/>
                <w:szCs w:val="24"/>
              </w:rPr>
            </w:pPr>
            <w:r w:rsidRPr="00BB4B37">
              <w:rPr>
                <w:sz w:val="24"/>
                <w:szCs w:val="24"/>
              </w:rPr>
              <w:t>Sep 2023 – Sep 2024 (Expected Date of Graduate)</w:t>
            </w:r>
          </w:p>
          <w:p w14:paraId="623F9BC1" w14:textId="0EBFBD19" w:rsidR="0010570D" w:rsidRPr="00BB4B37" w:rsidRDefault="001D33AD" w:rsidP="00304FD1">
            <w:pPr>
              <w:pStyle w:val="ListBullet"/>
              <w:rPr>
                <w:sz w:val="24"/>
                <w:szCs w:val="24"/>
              </w:rPr>
            </w:pPr>
            <w:r w:rsidRPr="00BB4B37">
              <w:rPr>
                <w:sz w:val="24"/>
                <w:szCs w:val="24"/>
              </w:rPr>
              <w:t>Accumulative GPA: 3.</w:t>
            </w:r>
            <w:r w:rsidR="00B348D3">
              <w:rPr>
                <w:sz w:val="24"/>
                <w:szCs w:val="24"/>
              </w:rPr>
              <w:t>93</w:t>
            </w:r>
          </w:p>
          <w:p w14:paraId="5B6A2962" w14:textId="5E109614" w:rsidR="001D33AD" w:rsidRPr="00BB4B37" w:rsidRDefault="001D33AD" w:rsidP="001D33AD">
            <w:pPr>
              <w:pStyle w:val="Heading2"/>
              <w:tabs>
                <w:tab w:val="left" w:pos="3608"/>
              </w:tabs>
              <w:rPr>
                <w:sz w:val="24"/>
                <w:szCs w:val="24"/>
              </w:rPr>
            </w:pPr>
            <w:r w:rsidRPr="00BB4B37">
              <w:rPr>
                <w:sz w:val="24"/>
                <w:szCs w:val="24"/>
              </w:rPr>
              <w:t>Bachelor of Information Technology | University Of Technology, Sydney (UTS)</w:t>
            </w:r>
          </w:p>
          <w:p w14:paraId="12C27137" w14:textId="0BD34FE3" w:rsidR="001D33AD" w:rsidRPr="00BB4B37" w:rsidRDefault="001D33AD" w:rsidP="001D33AD">
            <w:pPr>
              <w:pStyle w:val="Heading3"/>
              <w:rPr>
                <w:sz w:val="24"/>
                <w:szCs w:val="24"/>
              </w:rPr>
            </w:pPr>
            <w:r w:rsidRPr="00BB4B37">
              <w:rPr>
                <w:sz w:val="24"/>
                <w:szCs w:val="24"/>
              </w:rPr>
              <w:t>Sep 2004 – July 2008</w:t>
            </w:r>
          </w:p>
          <w:p w14:paraId="2EFCAC31" w14:textId="38B55638" w:rsidR="001D33AD" w:rsidRPr="0010570D" w:rsidRDefault="001D33AD" w:rsidP="001D33AD">
            <w:pPr>
              <w:pStyle w:val="ListBullet"/>
            </w:pPr>
            <w:r w:rsidRPr="00BB4B37">
              <w:rPr>
                <w:sz w:val="24"/>
                <w:szCs w:val="24"/>
              </w:rPr>
              <w:t>GPA: 3.2</w:t>
            </w:r>
          </w:p>
        </w:tc>
      </w:tr>
      <w:tr w:rsidR="0010570D" w14:paraId="20DA357C" w14:textId="77777777" w:rsidTr="00407366">
        <w:trPr>
          <w:gridAfter w:val="1"/>
          <w:wAfter w:w="33" w:type="dxa"/>
          <w:trHeight w:val="87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33D5819D" w14:textId="77777777" w:rsidR="0010570D" w:rsidRDefault="0010570D" w:rsidP="0010570D"/>
        </w:tc>
      </w:tr>
      <w:tr w:rsidR="0010570D" w14:paraId="0C2F2E00" w14:textId="77777777" w:rsidTr="001D33AD">
        <w:trPr>
          <w:gridAfter w:val="1"/>
          <w:wAfter w:w="33" w:type="dxa"/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6E429A87" w14:textId="77777777" w:rsidR="0010570D" w:rsidRDefault="0010570D" w:rsidP="0010570D"/>
        </w:tc>
      </w:tr>
      <w:tr w:rsidR="0010570D" w14:paraId="595202CA" w14:textId="77777777" w:rsidTr="005F0970">
        <w:trPr>
          <w:gridAfter w:val="1"/>
          <w:wAfter w:w="33" w:type="dxa"/>
          <w:trHeight w:val="5614"/>
        </w:trPr>
        <w:tc>
          <w:tcPr>
            <w:tcW w:w="10080" w:type="dxa"/>
            <w:gridSpan w:val="2"/>
          </w:tcPr>
          <w:p w14:paraId="09045A58" w14:textId="77777777" w:rsidR="0010570D" w:rsidRDefault="00000000" w:rsidP="0010570D">
            <w:pPr>
              <w:pStyle w:val="Heading1"/>
            </w:pPr>
            <w:sdt>
              <w:sdtPr>
                <w:id w:val="-1163239098"/>
                <w:placeholder>
                  <w:docPart w:val="D34E84ECE62FF445A4C7A5EBA0765755"/>
                </w:placeholder>
                <w:temporary/>
                <w:showingPlcHdr/>
                <w15:appearance w15:val="hidden"/>
              </w:sdtPr>
              <w:sdtContent>
                <w:r w:rsidR="00304FD1" w:rsidRPr="00FA7765">
                  <w:t>Experi</w:t>
                </w:r>
                <w:r w:rsidR="004318EF">
                  <w:t>E</w:t>
                </w:r>
                <w:r w:rsidR="00304FD1" w:rsidRPr="00FA7765">
                  <w:t>nce</w:t>
                </w:r>
              </w:sdtContent>
            </w:sdt>
          </w:p>
          <w:p w14:paraId="070A991F" w14:textId="6677EA62" w:rsidR="0010570D" w:rsidRPr="00BA2441" w:rsidRDefault="0091474E" w:rsidP="007A5431">
            <w:pPr>
              <w:pStyle w:val="Heading2"/>
              <w:rPr>
                <w:rFonts w:ascii="Calibri" w:hAnsi="Calibri"/>
                <w:caps/>
                <w:sz w:val="24"/>
                <w:szCs w:val="24"/>
              </w:rPr>
            </w:pPr>
            <w:r w:rsidRPr="00BA2441">
              <w:rPr>
                <w:sz w:val="24"/>
                <w:szCs w:val="24"/>
              </w:rPr>
              <w:t>PHP Senior Dev | Dongyang Jirui Group Co., Ltd. | Dongyang, Zhejiang</w:t>
            </w:r>
          </w:p>
          <w:p w14:paraId="3CA0E1C0" w14:textId="0CACE6AA" w:rsidR="0010570D" w:rsidRPr="00BA2441" w:rsidRDefault="0091474E" w:rsidP="000B6298">
            <w:pPr>
              <w:pStyle w:val="Heading3"/>
              <w:rPr>
                <w:sz w:val="24"/>
                <w:szCs w:val="24"/>
              </w:rPr>
            </w:pPr>
            <w:r w:rsidRPr="00BA2441">
              <w:rPr>
                <w:sz w:val="24"/>
                <w:szCs w:val="24"/>
              </w:rPr>
              <w:t>Oct 2019 – Aug 2023</w:t>
            </w:r>
          </w:p>
          <w:p w14:paraId="488F8730" w14:textId="21E41D4B" w:rsidR="0091474E" w:rsidRPr="00BA2441" w:rsidRDefault="0091474E" w:rsidP="00407366">
            <w:pPr>
              <w:spacing w:line="276" w:lineRule="auto"/>
              <w:rPr>
                <w:sz w:val="24"/>
                <w:szCs w:val="24"/>
              </w:rPr>
            </w:pPr>
            <w:r w:rsidRPr="00BA2441">
              <w:rPr>
                <w:sz w:val="24"/>
                <w:szCs w:val="24"/>
              </w:rPr>
              <w:t>1. Maintain the current application, improve the performance issues</w:t>
            </w:r>
            <w:r w:rsidR="00407366">
              <w:rPr>
                <w:sz w:val="24"/>
                <w:szCs w:val="24"/>
              </w:rPr>
              <w:t>, and develop new features</w:t>
            </w:r>
          </w:p>
          <w:p w14:paraId="13DBEDC7" w14:textId="6051E50A" w:rsidR="0091474E" w:rsidRPr="00BA2441" w:rsidRDefault="0091474E" w:rsidP="00407366">
            <w:pPr>
              <w:spacing w:line="276" w:lineRule="auto"/>
              <w:rPr>
                <w:sz w:val="24"/>
                <w:szCs w:val="24"/>
              </w:rPr>
            </w:pPr>
            <w:r w:rsidRPr="00BA2441">
              <w:rPr>
                <w:sz w:val="24"/>
                <w:szCs w:val="24"/>
              </w:rPr>
              <w:t>2. Analyze new requirements from multiple stakeholder</w:t>
            </w:r>
            <w:r w:rsidR="00F537C1" w:rsidRPr="00BA2441">
              <w:rPr>
                <w:sz w:val="24"/>
                <w:szCs w:val="24"/>
              </w:rPr>
              <w:t>s</w:t>
            </w:r>
            <w:r w:rsidRPr="00BA2441">
              <w:rPr>
                <w:sz w:val="24"/>
                <w:szCs w:val="24"/>
              </w:rPr>
              <w:t xml:space="preserve"> and develop</w:t>
            </w:r>
            <w:r w:rsidR="00567F38" w:rsidRPr="00BA2441">
              <w:rPr>
                <w:sz w:val="24"/>
                <w:szCs w:val="24"/>
              </w:rPr>
              <w:t xml:space="preserve"> </w:t>
            </w:r>
            <w:r w:rsidRPr="00BA2441">
              <w:rPr>
                <w:sz w:val="24"/>
                <w:szCs w:val="24"/>
              </w:rPr>
              <w:t>and maintain reusable web components</w:t>
            </w:r>
          </w:p>
          <w:p w14:paraId="773DA8CE" w14:textId="066F8184" w:rsidR="0091474E" w:rsidRPr="00BA2441" w:rsidRDefault="00407366" w:rsidP="0040736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1474E" w:rsidRPr="00BA2441">
              <w:rPr>
                <w:sz w:val="24"/>
                <w:szCs w:val="24"/>
              </w:rPr>
              <w:t>. Participate in multi-functional team meetings by providing subject-matter expertise in web development</w:t>
            </w:r>
          </w:p>
          <w:p w14:paraId="03015207" w14:textId="1DB42DE7" w:rsidR="0010570D" w:rsidRPr="00BA2441" w:rsidRDefault="00407366" w:rsidP="0040736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91474E" w:rsidRPr="00BA2441">
              <w:rPr>
                <w:sz w:val="24"/>
                <w:szCs w:val="24"/>
              </w:rPr>
              <w:t>. Responsible for leading</w:t>
            </w:r>
            <w:r w:rsidR="009F508C" w:rsidRPr="00BA2441">
              <w:rPr>
                <w:sz w:val="24"/>
                <w:szCs w:val="24"/>
              </w:rPr>
              <w:t xml:space="preserve"> a</w:t>
            </w:r>
            <w:r w:rsidR="0091474E" w:rsidRPr="00BA2441">
              <w:rPr>
                <w:sz w:val="24"/>
                <w:szCs w:val="24"/>
              </w:rPr>
              <w:t xml:space="preserve"> team of 6 </w:t>
            </w:r>
            <w:r w:rsidR="00567F38" w:rsidRPr="00BA2441">
              <w:rPr>
                <w:sz w:val="24"/>
                <w:szCs w:val="24"/>
              </w:rPr>
              <w:t>members</w:t>
            </w:r>
            <w:r>
              <w:rPr>
                <w:sz w:val="24"/>
                <w:szCs w:val="24"/>
              </w:rPr>
              <w:t xml:space="preserve">, including code review and </w:t>
            </w:r>
            <w:r w:rsidR="003145E3">
              <w:rPr>
                <w:sz w:val="24"/>
                <w:szCs w:val="24"/>
              </w:rPr>
              <w:t>branch management.</w:t>
            </w:r>
          </w:p>
          <w:p w14:paraId="0A79E579" w14:textId="60A53630" w:rsidR="002755BF" w:rsidRPr="00BA2441" w:rsidRDefault="00407366" w:rsidP="00407366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755BF" w:rsidRPr="00BA2441">
              <w:rPr>
                <w:sz w:val="24"/>
                <w:szCs w:val="24"/>
              </w:rPr>
              <w:t xml:space="preserve">. Deploy new architecture to </w:t>
            </w:r>
            <w:r w:rsidR="009F508C" w:rsidRPr="00BA2441">
              <w:rPr>
                <w:sz w:val="24"/>
                <w:szCs w:val="24"/>
              </w:rPr>
              <w:t>overcome performance limits</w:t>
            </w:r>
          </w:p>
          <w:p w14:paraId="64B490C3" w14:textId="77777777" w:rsidR="007A5431" w:rsidRPr="00BA2441" w:rsidRDefault="007A5431" w:rsidP="0010570D">
            <w:pPr>
              <w:rPr>
                <w:sz w:val="24"/>
                <w:szCs w:val="24"/>
              </w:rPr>
            </w:pPr>
          </w:p>
          <w:p w14:paraId="7E2267D9" w14:textId="0E4C56F8" w:rsidR="000B6298" w:rsidRPr="00BA2441" w:rsidRDefault="00E95D8C" w:rsidP="000B6298">
            <w:pPr>
              <w:pStyle w:val="Heading2"/>
              <w:rPr>
                <w:sz w:val="24"/>
                <w:szCs w:val="24"/>
              </w:rPr>
            </w:pPr>
            <w:r w:rsidRPr="00BA2441">
              <w:rPr>
                <w:sz w:val="24"/>
                <w:szCs w:val="24"/>
              </w:rPr>
              <w:t>Senior PHP Dev | Hangzhou Laile Network Co., Ltd. | Hangzhou, Zhejiang</w:t>
            </w:r>
          </w:p>
          <w:p w14:paraId="08F6ECF7" w14:textId="31D78B7D" w:rsidR="000B6298" w:rsidRPr="00BA2441" w:rsidRDefault="00A9624A" w:rsidP="000B6298">
            <w:pPr>
              <w:pStyle w:val="Heading3"/>
              <w:rPr>
                <w:sz w:val="24"/>
                <w:szCs w:val="24"/>
              </w:rPr>
            </w:pPr>
            <w:r w:rsidRPr="00BA2441">
              <w:rPr>
                <w:sz w:val="24"/>
                <w:szCs w:val="24"/>
              </w:rPr>
              <w:t>Jan 2018 – Sep 2019</w:t>
            </w:r>
            <w:r w:rsidR="000B6298" w:rsidRPr="00BA2441">
              <w:rPr>
                <w:caps/>
                <w:color w:val="002748" w:themeColor="accent6" w:themeShade="80"/>
                <w:sz w:val="24"/>
                <w:szCs w:val="24"/>
              </w:rPr>
              <w:t xml:space="preserve"> </w:t>
            </w:r>
          </w:p>
          <w:p w14:paraId="27B1C859" w14:textId="5E938D07" w:rsidR="005F0970" w:rsidRPr="00BA2441" w:rsidRDefault="005F0970" w:rsidP="00407366">
            <w:pPr>
              <w:spacing w:line="276" w:lineRule="auto"/>
              <w:rPr>
                <w:sz w:val="24"/>
                <w:szCs w:val="24"/>
              </w:rPr>
            </w:pPr>
            <w:r w:rsidRPr="00BA2441">
              <w:rPr>
                <w:sz w:val="24"/>
                <w:szCs w:val="24"/>
              </w:rPr>
              <w:t>1. Write, modify, integrate, and test code of the current application</w:t>
            </w:r>
          </w:p>
          <w:p w14:paraId="6A5FC7FC" w14:textId="43F86C68" w:rsidR="005F0970" w:rsidRPr="00BA2441" w:rsidRDefault="005F0970" w:rsidP="00407366">
            <w:pPr>
              <w:spacing w:line="276" w:lineRule="auto"/>
              <w:rPr>
                <w:sz w:val="24"/>
                <w:szCs w:val="24"/>
              </w:rPr>
            </w:pPr>
            <w:r w:rsidRPr="00BA2441">
              <w:rPr>
                <w:sz w:val="24"/>
                <w:szCs w:val="24"/>
              </w:rPr>
              <w:t>2. Identify and communicate for technical problems, processes, and solutions</w:t>
            </w:r>
          </w:p>
          <w:p w14:paraId="7787FD96" w14:textId="4B9C3F07" w:rsidR="005F0970" w:rsidRPr="00BA2441" w:rsidRDefault="005F0970" w:rsidP="00407366">
            <w:pPr>
              <w:spacing w:line="276" w:lineRule="auto"/>
              <w:rPr>
                <w:sz w:val="24"/>
                <w:szCs w:val="24"/>
              </w:rPr>
            </w:pPr>
            <w:r w:rsidRPr="00BA2441">
              <w:rPr>
                <w:sz w:val="24"/>
                <w:szCs w:val="24"/>
              </w:rPr>
              <w:t>3. Assist in the collection and documentation of requirements from product department</w:t>
            </w:r>
          </w:p>
          <w:p w14:paraId="58FC122C" w14:textId="128702F9" w:rsidR="005F0970" w:rsidRDefault="005F0970" w:rsidP="00407366">
            <w:pPr>
              <w:spacing w:line="276" w:lineRule="auto"/>
            </w:pPr>
            <w:r w:rsidRPr="00BA2441">
              <w:rPr>
                <w:sz w:val="24"/>
                <w:szCs w:val="24"/>
              </w:rPr>
              <w:t>4. Work with different project teams to review and evaluate existing performance and functionality</w:t>
            </w:r>
          </w:p>
        </w:tc>
      </w:tr>
      <w:tr w:rsidR="0010570D" w14:paraId="0F1F8460" w14:textId="77777777" w:rsidTr="00407366">
        <w:trPr>
          <w:gridAfter w:val="1"/>
          <w:wAfter w:w="33" w:type="dxa"/>
          <w:trHeight w:val="87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3A41F34C" w14:textId="77777777" w:rsidR="0010570D" w:rsidRPr="00FA7765" w:rsidRDefault="0010570D" w:rsidP="0010570D"/>
        </w:tc>
      </w:tr>
      <w:tr w:rsidR="0010570D" w14:paraId="1CE30847" w14:textId="77777777" w:rsidTr="001D33AD">
        <w:trPr>
          <w:gridAfter w:val="1"/>
          <w:wAfter w:w="33" w:type="dxa"/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47262194" w14:textId="77777777" w:rsidR="0010570D" w:rsidRPr="00FA7765" w:rsidRDefault="0010570D" w:rsidP="0010570D"/>
        </w:tc>
      </w:tr>
      <w:tr w:rsidR="002D6F34" w14:paraId="3098DE38" w14:textId="77777777" w:rsidTr="001D33AD">
        <w:trPr>
          <w:gridAfter w:val="1"/>
          <w:wAfter w:w="33" w:type="dxa"/>
        </w:trPr>
        <w:tc>
          <w:tcPr>
            <w:tcW w:w="10080" w:type="dxa"/>
            <w:gridSpan w:val="2"/>
          </w:tcPr>
          <w:p w14:paraId="4CC159A5" w14:textId="77777777" w:rsidR="002D6F34" w:rsidRDefault="00000000" w:rsidP="000B6298">
            <w:pPr>
              <w:pStyle w:val="Heading1"/>
            </w:pPr>
            <w:sdt>
              <w:sdtPr>
                <w:id w:val="1921290404"/>
                <w:placeholder>
                  <w:docPart w:val="9C69C4C7C031C9478F3D3C92BC4F19B9"/>
                </w:placeholder>
                <w:temporary/>
                <w:showingPlcHdr/>
                <w15:appearance w15:val="hidden"/>
              </w:sdtPr>
              <w:sdtContent>
                <w:r w:rsidR="000B6298" w:rsidRPr="00FA7765">
                  <w:t>Skills</w:t>
                </w:r>
              </w:sdtContent>
            </w:sdt>
          </w:p>
        </w:tc>
      </w:tr>
      <w:tr w:rsidR="0010570D" w14:paraId="1AAEBFA8" w14:textId="77777777" w:rsidTr="001D33AD">
        <w:trPr>
          <w:gridAfter w:val="1"/>
          <w:wAfter w:w="33" w:type="dxa"/>
        </w:trPr>
        <w:tc>
          <w:tcPr>
            <w:tcW w:w="5040" w:type="dxa"/>
          </w:tcPr>
          <w:p w14:paraId="7391C48F" w14:textId="2639D9CA" w:rsidR="0010570D" w:rsidRPr="00773E9B" w:rsidRDefault="002A190E" w:rsidP="0010570D">
            <w:pPr>
              <w:pStyle w:val="ListBullet"/>
              <w:rPr>
                <w:sz w:val="24"/>
                <w:szCs w:val="24"/>
              </w:rPr>
            </w:pPr>
            <w:r w:rsidRPr="00773E9B">
              <w:rPr>
                <w:sz w:val="24"/>
                <w:szCs w:val="24"/>
              </w:rPr>
              <w:t>PHP/Python Programming</w:t>
            </w:r>
          </w:p>
          <w:p w14:paraId="3A2EA752" w14:textId="3A7A1A44" w:rsidR="0010570D" w:rsidRPr="00773E9B" w:rsidRDefault="002A190E" w:rsidP="000B6298">
            <w:pPr>
              <w:pStyle w:val="ListBullet"/>
              <w:rPr>
                <w:sz w:val="24"/>
                <w:szCs w:val="24"/>
              </w:rPr>
            </w:pPr>
            <w:r w:rsidRPr="00773E9B">
              <w:rPr>
                <w:sz w:val="24"/>
                <w:szCs w:val="24"/>
              </w:rPr>
              <w:t>Linux</w:t>
            </w:r>
          </w:p>
          <w:p w14:paraId="2AD5DAEB" w14:textId="3876555C" w:rsidR="0010570D" w:rsidRPr="00773E9B" w:rsidRDefault="002A190E" w:rsidP="000B6298">
            <w:pPr>
              <w:pStyle w:val="ListBullet"/>
              <w:rPr>
                <w:sz w:val="24"/>
                <w:szCs w:val="24"/>
              </w:rPr>
            </w:pPr>
            <w:r w:rsidRPr="00773E9B">
              <w:rPr>
                <w:sz w:val="24"/>
                <w:szCs w:val="24"/>
              </w:rPr>
              <w:t>Git/Svn</w:t>
            </w:r>
          </w:p>
        </w:tc>
        <w:tc>
          <w:tcPr>
            <w:tcW w:w="5040" w:type="dxa"/>
          </w:tcPr>
          <w:p w14:paraId="693C32F3" w14:textId="1CC9B811" w:rsidR="0010570D" w:rsidRPr="00773E9B" w:rsidRDefault="002A190E" w:rsidP="000B6298">
            <w:pPr>
              <w:pStyle w:val="ListBullet"/>
              <w:rPr>
                <w:sz w:val="24"/>
                <w:szCs w:val="24"/>
              </w:rPr>
            </w:pPr>
            <w:r w:rsidRPr="00773E9B">
              <w:rPr>
                <w:sz w:val="24"/>
                <w:szCs w:val="24"/>
              </w:rPr>
              <w:t>SQL/NoSQL</w:t>
            </w:r>
          </w:p>
          <w:p w14:paraId="457B7C5A" w14:textId="4B5915C7" w:rsidR="000B6298" w:rsidRPr="00773E9B" w:rsidRDefault="002A190E" w:rsidP="000B6298">
            <w:pPr>
              <w:pStyle w:val="ListBullet"/>
              <w:rPr>
                <w:sz w:val="24"/>
                <w:szCs w:val="24"/>
              </w:rPr>
            </w:pPr>
            <w:r w:rsidRPr="00773E9B">
              <w:rPr>
                <w:sz w:val="24"/>
                <w:szCs w:val="24"/>
              </w:rPr>
              <w:t>Docker</w:t>
            </w:r>
          </w:p>
          <w:p w14:paraId="2D5E6E00" w14:textId="51DC78B9" w:rsidR="0010570D" w:rsidRPr="00773E9B" w:rsidRDefault="002A190E" w:rsidP="000B6298">
            <w:pPr>
              <w:pStyle w:val="ListBullet"/>
              <w:rPr>
                <w:sz w:val="24"/>
                <w:szCs w:val="24"/>
              </w:rPr>
            </w:pPr>
            <w:r w:rsidRPr="00773E9B">
              <w:rPr>
                <w:sz w:val="24"/>
                <w:szCs w:val="24"/>
              </w:rPr>
              <w:t>Machine Learning</w:t>
            </w:r>
          </w:p>
        </w:tc>
      </w:tr>
    </w:tbl>
    <w:p w14:paraId="3CFB58B6" w14:textId="77777777" w:rsidR="00595471" w:rsidRDefault="00595471" w:rsidP="0010570D">
      <w:pPr>
        <w:pStyle w:val="ListBullet"/>
        <w:numPr>
          <w:ilvl w:val="0"/>
          <w:numId w:val="0"/>
        </w:numPr>
      </w:pPr>
    </w:p>
    <w:sectPr w:rsidR="00595471" w:rsidSect="005B6023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2B201" w14:textId="77777777" w:rsidR="005B6023" w:rsidRDefault="005B6023" w:rsidP="00E97F0F">
      <w:r>
        <w:separator/>
      </w:r>
    </w:p>
  </w:endnote>
  <w:endnote w:type="continuationSeparator" w:id="0">
    <w:p w14:paraId="13616F4F" w14:textId="77777777" w:rsidR="005B6023" w:rsidRDefault="005B6023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C1CD" w14:textId="77777777" w:rsidR="005B6023" w:rsidRDefault="005B6023" w:rsidP="00E97F0F">
      <w:r>
        <w:separator/>
      </w:r>
    </w:p>
  </w:footnote>
  <w:footnote w:type="continuationSeparator" w:id="0">
    <w:p w14:paraId="4AEEDE3A" w14:textId="77777777" w:rsidR="005B6023" w:rsidRDefault="005B6023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2"/>
  </w:num>
  <w:num w:numId="2" w16cid:durableId="1850561498">
    <w:abstractNumId w:val="5"/>
  </w:num>
  <w:num w:numId="3" w16cid:durableId="1439131869">
    <w:abstractNumId w:val="3"/>
  </w:num>
  <w:num w:numId="4" w16cid:durableId="522599447">
    <w:abstractNumId w:val="0"/>
  </w:num>
  <w:num w:numId="5" w16cid:durableId="1779566287">
    <w:abstractNumId w:val="1"/>
  </w:num>
  <w:num w:numId="6" w16cid:durableId="2006325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AD"/>
    <w:rsid w:val="000023FF"/>
    <w:rsid w:val="00064367"/>
    <w:rsid w:val="000761F2"/>
    <w:rsid w:val="000B6298"/>
    <w:rsid w:val="000D5216"/>
    <w:rsid w:val="000E28AC"/>
    <w:rsid w:val="001054FD"/>
    <w:rsid w:val="0010570D"/>
    <w:rsid w:val="00176279"/>
    <w:rsid w:val="00180710"/>
    <w:rsid w:val="00195EF4"/>
    <w:rsid w:val="001D33AD"/>
    <w:rsid w:val="001D7755"/>
    <w:rsid w:val="00222532"/>
    <w:rsid w:val="00230E16"/>
    <w:rsid w:val="002755BF"/>
    <w:rsid w:val="00285F5A"/>
    <w:rsid w:val="002A190E"/>
    <w:rsid w:val="002D6F34"/>
    <w:rsid w:val="002F704A"/>
    <w:rsid w:val="0030456C"/>
    <w:rsid w:val="00304FD1"/>
    <w:rsid w:val="003145E3"/>
    <w:rsid w:val="00347C6E"/>
    <w:rsid w:val="00356697"/>
    <w:rsid w:val="00385FE3"/>
    <w:rsid w:val="003B446A"/>
    <w:rsid w:val="003C04F6"/>
    <w:rsid w:val="00404608"/>
    <w:rsid w:val="00407366"/>
    <w:rsid w:val="004318EF"/>
    <w:rsid w:val="00462DB0"/>
    <w:rsid w:val="00492EAA"/>
    <w:rsid w:val="004B5F71"/>
    <w:rsid w:val="004D2889"/>
    <w:rsid w:val="00503452"/>
    <w:rsid w:val="00510684"/>
    <w:rsid w:val="00512023"/>
    <w:rsid w:val="00534F26"/>
    <w:rsid w:val="00567F38"/>
    <w:rsid w:val="0057527E"/>
    <w:rsid w:val="005937B7"/>
    <w:rsid w:val="00595471"/>
    <w:rsid w:val="005A4905"/>
    <w:rsid w:val="005A5DD3"/>
    <w:rsid w:val="005B6023"/>
    <w:rsid w:val="005F0970"/>
    <w:rsid w:val="00615397"/>
    <w:rsid w:val="00643E15"/>
    <w:rsid w:val="00651F22"/>
    <w:rsid w:val="006C7B3E"/>
    <w:rsid w:val="006D3A83"/>
    <w:rsid w:val="006E6F61"/>
    <w:rsid w:val="00773E9B"/>
    <w:rsid w:val="007A5431"/>
    <w:rsid w:val="007A6827"/>
    <w:rsid w:val="008B3A32"/>
    <w:rsid w:val="008B6187"/>
    <w:rsid w:val="008C49DB"/>
    <w:rsid w:val="008C5D5E"/>
    <w:rsid w:val="008E4B12"/>
    <w:rsid w:val="00913310"/>
    <w:rsid w:val="0091474E"/>
    <w:rsid w:val="009A0812"/>
    <w:rsid w:val="009F508C"/>
    <w:rsid w:val="00A06949"/>
    <w:rsid w:val="00A07BB9"/>
    <w:rsid w:val="00A40DEC"/>
    <w:rsid w:val="00A66AFF"/>
    <w:rsid w:val="00A9624A"/>
    <w:rsid w:val="00AA3564"/>
    <w:rsid w:val="00AB4707"/>
    <w:rsid w:val="00AE1FE7"/>
    <w:rsid w:val="00AE7047"/>
    <w:rsid w:val="00B00B32"/>
    <w:rsid w:val="00B348D3"/>
    <w:rsid w:val="00B34E47"/>
    <w:rsid w:val="00B7115D"/>
    <w:rsid w:val="00BA2441"/>
    <w:rsid w:val="00BB4B37"/>
    <w:rsid w:val="00BD6F90"/>
    <w:rsid w:val="00C74AF9"/>
    <w:rsid w:val="00CC0FFE"/>
    <w:rsid w:val="00CE3B09"/>
    <w:rsid w:val="00D44C0E"/>
    <w:rsid w:val="00E7344F"/>
    <w:rsid w:val="00E76C1C"/>
    <w:rsid w:val="00E76D1E"/>
    <w:rsid w:val="00E95D8C"/>
    <w:rsid w:val="00E97F0F"/>
    <w:rsid w:val="00EF0426"/>
    <w:rsid w:val="00F06B66"/>
    <w:rsid w:val="00F537C1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E58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3C0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owfrank.github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james-cheng-wukon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james-wukong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qianfan.cheng.cn@gmail.com|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mes/Library/Containers/com.microsoft.Word/Data/Library/Application%20Support/Microsoft/Office/16.0/DTS/Search/%7b4049A8E8-7B55-B34E-8FCB-2428C3AC5C7D%7dtf6717288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B588202F025544844973936D6DB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33CD-D1AC-9641-8F24-2199A33A9585}"/>
      </w:docPartPr>
      <w:docPartBody>
        <w:p w:rsidR="00B15983" w:rsidRDefault="00000000">
          <w:pPr>
            <w:pStyle w:val="05B588202F025544844973936D6DBBD0"/>
          </w:pPr>
          <w:r>
            <w:t>Education</w:t>
          </w:r>
        </w:p>
      </w:docPartBody>
    </w:docPart>
    <w:docPart>
      <w:docPartPr>
        <w:name w:val="D34E84ECE62FF445A4C7A5EBA0765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1C361-9199-9C4D-BD5B-2FE32240966D}"/>
      </w:docPartPr>
      <w:docPartBody>
        <w:p w:rsidR="00B15983" w:rsidRDefault="00000000">
          <w:pPr>
            <w:pStyle w:val="D34E84ECE62FF445A4C7A5EBA0765755"/>
          </w:pPr>
          <w:r w:rsidRPr="00FA7765">
            <w:t>Experi</w:t>
          </w:r>
          <w:r>
            <w:t>E</w:t>
          </w:r>
          <w:r w:rsidRPr="00FA7765">
            <w:t>nce</w:t>
          </w:r>
        </w:p>
      </w:docPartBody>
    </w:docPart>
    <w:docPart>
      <w:docPartPr>
        <w:name w:val="9C69C4C7C031C9478F3D3C92BC4F1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9FEC2-D61D-0346-81D1-A4DA1494934F}"/>
      </w:docPartPr>
      <w:docPartBody>
        <w:p w:rsidR="00B15983" w:rsidRDefault="00000000">
          <w:pPr>
            <w:pStyle w:val="9C69C4C7C031C9478F3D3C92BC4F19B9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EE"/>
    <w:rsid w:val="001560AC"/>
    <w:rsid w:val="003F6028"/>
    <w:rsid w:val="00907FD0"/>
    <w:rsid w:val="00966753"/>
    <w:rsid w:val="00B15983"/>
    <w:rsid w:val="00C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B588202F025544844973936D6DBBD0">
    <w:name w:val="05B588202F025544844973936D6DBBD0"/>
  </w:style>
  <w:style w:type="paragraph" w:customStyle="1" w:styleId="D34E84ECE62FF445A4C7A5EBA0765755">
    <w:name w:val="D34E84ECE62FF445A4C7A5EBA0765755"/>
  </w:style>
  <w:style w:type="paragraph" w:customStyle="1" w:styleId="9C69C4C7C031C9478F3D3C92BC4F19B9">
    <w:name w:val="9C69C4C7C031C9478F3D3C92BC4F1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{4049A8E8-7B55-B34E-8FCB-2428C3AC5C7D}tf67172883_win32.dotx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2023-11-25T18:56:00Z</dcterms:created>
  <dcterms:modified xsi:type="dcterms:W3CDTF">2023-12-25T15:42:00Z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